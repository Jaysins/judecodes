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0" w:type="dxa"/>
        <w:tblInd w:w="-90" w:type="dxa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404"/>
        <w:gridCol w:w="9036"/>
      </w:tblGrid>
      <w:tr w:rsidR="00927723" w:rsidRPr="00C7018F" w14:paraId="1012C2C9" w14:textId="77777777" w:rsidTr="00D84303">
        <w:trPr>
          <w:trHeight w:val="20"/>
        </w:trPr>
        <w:tc>
          <w:tcPr>
            <w:tcW w:w="0" w:type="auto"/>
          </w:tcPr>
          <w:p w14:paraId="1C798E41" w14:textId="77777777" w:rsidR="00927723" w:rsidRPr="00C7018F" w:rsidRDefault="00927723" w:rsidP="009B1FC5">
            <w:pPr>
              <w:spacing w:line="24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9036" w:type="dxa"/>
            <w:tcMar>
              <w:bottom w:w="576" w:type="dxa"/>
            </w:tcMar>
          </w:tcPr>
          <w:p w14:paraId="7E531386" w14:textId="77777777" w:rsidR="00F132C7" w:rsidRPr="00C7018F" w:rsidRDefault="000860CD" w:rsidP="00F132C7">
            <w:pPr>
              <w:pStyle w:val="Title"/>
              <w:rPr>
                <w:rFonts w:ascii="Calibri" w:hAnsi="Calibri" w:cs="Calibri"/>
                <w:sz w:val="40"/>
              </w:rPr>
            </w:pPr>
            <w:r w:rsidRPr="00C7018F">
              <w:rPr>
                <w:rFonts w:ascii="Calibri" w:hAnsi="Calibri" w:cs="Calibri"/>
                <w:sz w:val="40"/>
              </w:rPr>
              <w:t>JUde francis</w:t>
            </w:r>
          </w:p>
          <w:p w14:paraId="5420F98F" w14:textId="20B41AD7" w:rsidR="00927723" w:rsidRPr="00C7018F" w:rsidRDefault="009B1FC5" w:rsidP="00AF4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7"/>
                <w:szCs w:val="17"/>
              </w:rPr>
            </w:pPr>
            <w:r w:rsidRPr="00C7018F">
              <w:rPr>
                <w:rFonts w:ascii="Calibri" w:hAnsi="Calibri" w:cs="Calibri"/>
                <w:sz w:val="18"/>
              </w:rPr>
              <w:t xml:space="preserve">New Site, Satellite Town, </w:t>
            </w:r>
            <w:proofErr w:type="gramStart"/>
            <w:r w:rsidRPr="00C7018F">
              <w:rPr>
                <w:rFonts w:ascii="Calibri" w:hAnsi="Calibri" w:cs="Calibri"/>
                <w:sz w:val="18"/>
              </w:rPr>
              <w:t>Lagos</w:t>
            </w:r>
            <w:r w:rsidR="008F66FE" w:rsidRPr="00C7018F">
              <w:rPr>
                <w:rFonts w:ascii="Calibri" w:hAnsi="Calibri" w:cs="Calibri"/>
                <w:sz w:val="18"/>
              </w:rPr>
              <w:t xml:space="preserve"> </w:t>
            </w:r>
            <w:r w:rsidRPr="00C7018F">
              <w:rPr>
                <w:rFonts w:ascii="Calibri" w:hAnsi="Calibri" w:cs="Calibri"/>
                <w:sz w:val="18"/>
              </w:rPr>
              <w:t xml:space="preserve"> </w:t>
            </w:r>
            <w:r w:rsidR="00AF4473" w:rsidRPr="00C7018F">
              <w:rPr>
                <w:rFonts w:ascii="Calibri" w:hAnsi="Calibri" w:cs="Calibri"/>
                <w:sz w:val="17"/>
                <w:szCs w:val="17"/>
              </w:rPr>
              <w:t>•</w:t>
            </w:r>
            <w:proofErr w:type="gramEnd"/>
            <w:r w:rsidR="008F66FE" w:rsidRPr="00C7018F">
              <w:rPr>
                <w:rFonts w:ascii="Calibri" w:hAnsi="Calibri" w:cs="Calibri"/>
                <w:sz w:val="18"/>
              </w:rPr>
              <w:t xml:space="preserve"> </w:t>
            </w:r>
            <w:r w:rsidR="00927723" w:rsidRPr="00C7018F">
              <w:rPr>
                <w:rFonts w:ascii="Calibri" w:hAnsi="Calibri" w:cs="Calibri"/>
                <w:kern w:val="20"/>
                <w:sz w:val="18"/>
              </w:rPr>
              <w:t> </w:t>
            </w:r>
            <w:r w:rsidR="007A4A31" w:rsidRPr="00C7018F">
              <w:rPr>
                <w:rFonts w:ascii="Calibri" w:hAnsi="Calibri" w:cs="Calibri"/>
                <w:sz w:val="18"/>
              </w:rPr>
              <w:t>judecodes</w:t>
            </w:r>
            <w:r w:rsidR="000860CD" w:rsidRPr="00C7018F">
              <w:rPr>
                <w:rFonts w:ascii="Calibri" w:hAnsi="Calibri" w:cs="Calibri"/>
                <w:sz w:val="18"/>
              </w:rPr>
              <w:t>@yahoo.com</w:t>
            </w:r>
            <w:r w:rsidR="00927723" w:rsidRPr="00C7018F">
              <w:rPr>
                <w:rFonts w:ascii="Calibri" w:hAnsi="Calibri" w:cs="Calibri"/>
                <w:sz w:val="18"/>
              </w:rPr>
              <w:t>  </w:t>
            </w:r>
            <w:r w:rsidR="00AF4473" w:rsidRPr="00C7018F">
              <w:rPr>
                <w:rFonts w:ascii="Calibri" w:hAnsi="Calibri" w:cs="Calibri"/>
                <w:sz w:val="17"/>
                <w:szCs w:val="17"/>
              </w:rPr>
              <w:t>•</w:t>
            </w:r>
            <w:r w:rsidR="00927723" w:rsidRPr="00C7018F">
              <w:rPr>
                <w:rFonts w:ascii="Calibri" w:hAnsi="Calibri" w:cs="Calibri"/>
                <w:sz w:val="18"/>
              </w:rPr>
              <w:t>  </w:t>
            </w:r>
            <w:r w:rsidR="000860CD" w:rsidRPr="00C7018F">
              <w:rPr>
                <w:rFonts w:ascii="Calibri" w:hAnsi="Calibri" w:cs="Calibri"/>
                <w:sz w:val="18"/>
              </w:rPr>
              <w:t>+2347066198768</w:t>
            </w:r>
            <w:r w:rsidR="00AF4473" w:rsidRPr="00C7018F">
              <w:rPr>
                <w:rFonts w:ascii="Calibri" w:hAnsi="Calibri" w:cs="Calibri"/>
                <w:sz w:val="18"/>
              </w:rPr>
              <w:t xml:space="preserve">  </w:t>
            </w:r>
            <w:r w:rsidR="00AF4473" w:rsidRPr="00C7018F">
              <w:rPr>
                <w:rFonts w:ascii="Calibri" w:hAnsi="Calibri" w:cs="Calibri"/>
                <w:sz w:val="17"/>
                <w:szCs w:val="17"/>
              </w:rPr>
              <w:t>•</w:t>
            </w:r>
            <w:r w:rsidR="008F66FE" w:rsidRPr="00C7018F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AF4473" w:rsidRPr="00C7018F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hyperlink r:id="rId7" w:history="1">
              <w:r w:rsidR="00D237C2" w:rsidRPr="00884019">
                <w:rPr>
                  <w:rStyle w:val="Hyperlink"/>
                  <w:rFonts w:ascii="Calibri" w:hAnsi="Calibri" w:cs="Calibri"/>
                  <w:sz w:val="17"/>
                  <w:szCs w:val="17"/>
                </w:rPr>
                <w:t>https://judecode</w:t>
              </w:r>
              <w:r w:rsidR="00D237C2" w:rsidRPr="00884019">
                <w:rPr>
                  <w:rStyle w:val="Hyperlink"/>
                  <w:rFonts w:ascii="Calibri" w:hAnsi="Calibri" w:cs="Calibri"/>
                  <w:sz w:val="17"/>
                  <w:szCs w:val="17"/>
                </w:rPr>
                <w:t>s</w:t>
              </w:r>
              <w:r w:rsidR="00D237C2" w:rsidRPr="00884019">
                <w:rPr>
                  <w:rStyle w:val="Hyperlink"/>
                  <w:rFonts w:ascii="Calibri" w:hAnsi="Calibri" w:cs="Calibri"/>
                  <w:sz w:val="17"/>
                  <w:szCs w:val="17"/>
                </w:rPr>
                <w:t>.n</w:t>
              </w:r>
              <w:r w:rsidR="00D237C2" w:rsidRPr="00884019">
                <w:rPr>
                  <w:rStyle w:val="Hyperlink"/>
                  <w:sz w:val="17"/>
                  <w:szCs w:val="17"/>
                </w:rPr>
                <w:t>etlify.com</w:t>
              </w:r>
            </w:hyperlink>
          </w:p>
        </w:tc>
      </w:tr>
      <w:tr w:rsidR="00927723" w:rsidRPr="00C7018F" w14:paraId="645FCBC4" w14:textId="77777777" w:rsidTr="00D84303">
        <w:trPr>
          <w:trHeight w:val="20"/>
        </w:trPr>
        <w:tc>
          <w:tcPr>
            <w:tcW w:w="0" w:type="auto"/>
          </w:tcPr>
          <w:p w14:paraId="3AC758B6" w14:textId="77777777" w:rsidR="00927723" w:rsidRPr="00C7018F" w:rsidRDefault="009E531D" w:rsidP="009B1FC5">
            <w:pPr>
              <w:pStyle w:val="Heading1"/>
              <w:rPr>
                <w:rFonts w:ascii="Calibri" w:hAnsi="Calibri" w:cs="Calibri"/>
                <w:sz w:val="18"/>
              </w:rPr>
            </w:pPr>
            <w:r w:rsidRPr="00C7018F">
              <w:rPr>
                <w:rFonts w:ascii="Calibri" w:hAnsi="Calibri" w:cs="Calibri"/>
                <w:sz w:val="18"/>
              </w:rPr>
              <w:t>SUMMARY</w:t>
            </w:r>
          </w:p>
        </w:tc>
        <w:tc>
          <w:tcPr>
            <w:tcW w:w="9036" w:type="dxa"/>
          </w:tcPr>
          <w:p w14:paraId="0CA300BB" w14:textId="77359817" w:rsidR="00927723" w:rsidRPr="00C7018F" w:rsidRDefault="000860CD" w:rsidP="00FC7026">
            <w:pPr>
              <w:rPr>
                <w:rFonts w:ascii="Calibri" w:hAnsi="Calibri" w:cs="Calibri"/>
                <w:sz w:val="18"/>
              </w:rPr>
            </w:pPr>
            <w:r w:rsidRPr="00C7018F">
              <w:rPr>
                <w:rFonts w:ascii="Calibri" w:hAnsi="Calibri" w:cs="Calibri"/>
                <w:sz w:val="18"/>
              </w:rPr>
              <w:t xml:space="preserve">Analytical, accomplished, professional Developer with </w:t>
            </w:r>
            <w:r w:rsidR="00DC2324" w:rsidRPr="00C7018F">
              <w:rPr>
                <w:rFonts w:ascii="Calibri" w:hAnsi="Calibri" w:cs="Calibri"/>
                <w:sz w:val="18"/>
              </w:rPr>
              <w:t>3</w:t>
            </w:r>
            <w:r w:rsidRPr="00C7018F">
              <w:rPr>
                <w:rFonts w:ascii="Calibri" w:hAnsi="Calibri" w:cs="Calibri"/>
                <w:sz w:val="18"/>
              </w:rPr>
              <w:t xml:space="preserve"> years of experience in multifaceted roles requiring project management, business development, and solutions architecture.  Skilled in the areas of agile </w:t>
            </w:r>
            <w:r w:rsidR="00FC7026" w:rsidRPr="00C7018F">
              <w:rPr>
                <w:rFonts w:ascii="Calibri" w:hAnsi="Calibri" w:cs="Calibri"/>
                <w:sz w:val="18"/>
              </w:rPr>
              <w:t>Full Stack W</w:t>
            </w:r>
            <w:r w:rsidR="003A2F1A" w:rsidRPr="00C7018F">
              <w:rPr>
                <w:rFonts w:ascii="Calibri" w:hAnsi="Calibri" w:cs="Calibri"/>
                <w:sz w:val="18"/>
              </w:rPr>
              <w:t>eb/</w:t>
            </w:r>
            <w:r w:rsidR="00FC7026" w:rsidRPr="00C7018F">
              <w:rPr>
                <w:rFonts w:ascii="Calibri" w:hAnsi="Calibri" w:cs="Calibri"/>
                <w:sz w:val="18"/>
              </w:rPr>
              <w:t>M</w:t>
            </w:r>
            <w:r w:rsidR="003A2F1A" w:rsidRPr="00C7018F">
              <w:rPr>
                <w:rFonts w:ascii="Calibri" w:hAnsi="Calibri" w:cs="Calibri"/>
                <w:sz w:val="18"/>
              </w:rPr>
              <w:t xml:space="preserve">obile </w:t>
            </w:r>
            <w:r w:rsidR="00FC7026" w:rsidRPr="00C7018F">
              <w:rPr>
                <w:rFonts w:ascii="Calibri" w:hAnsi="Calibri" w:cs="Calibri"/>
                <w:sz w:val="18"/>
              </w:rPr>
              <w:t>D</w:t>
            </w:r>
            <w:r w:rsidRPr="00C7018F">
              <w:rPr>
                <w:rFonts w:ascii="Calibri" w:hAnsi="Calibri" w:cs="Calibri"/>
                <w:sz w:val="18"/>
              </w:rPr>
              <w:t>evelopment</w:t>
            </w:r>
            <w:r w:rsidR="002E6DA0" w:rsidRPr="00C7018F">
              <w:rPr>
                <w:rFonts w:ascii="Calibri" w:hAnsi="Calibri" w:cs="Calibri"/>
                <w:sz w:val="18"/>
              </w:rPr>
              <w:t>,</w:t>
            </w:r>
            <w:r w:rsidRPr="00C7018F">
              <w:rPr>
                <w:rFonts w:ascii="Calibri" w:hAnsi="Calibri" w:cs="Calibri"/>
                <w:sz w:val="18"/>
              </w:rPr>
              <w:t xml:space="preserve"> UI/</w:t>
            </w:r>
            <w:proofErr w:type="spellStart"/>
            <w:r w:rsidRPr="00C7018F">
              <w:rPr>
                <w:rFonts w:ascii="Calibri" w:hAnsi="Calibri" w:cs="Calibri"/>
                <w:sz w:val="18"/>
              </w:rPr>
              <w:t>UX</w:t>
            </w:r>
            <w:proofErr w:type="spellEnd"/>
            <w:r w:rsidR="002E6DA0" w:rsidRPr="00C7018F">
              <w:rPr>
                <w:rFonts w:ascii="Calibri" w:hAnsi="Calibri" w:cs="Calibri"/>
                <w:sz w:val="18"/>
              </w:rPr>
              <w:t xml:space="preserve"> and </w:t>
            </w:r>
            <w:r w:rsidR="003A2F1A" w:rsidRPr="00C7018F">
              <w:rPr>
                <w:rFonts w:ascii="Calibri" w:hAnsi="Calibri" w:cs="Calibri"/>
                <w:sz w:val="18"/>
              </w:rPr>
              <w:t>Graphic</w:t>
            </w:r>
            <w:r w:rsidRPr="00C7018F">
              <w:rPr>
                <w:rFonts w:ascii="Calibri" w:hAnsi="Calibri" w:cs="Calibri"/>
                <w:sz w:val="18"/>
              </w:rPr>
              <w:t xml:space="preserve"> </w:t>
            </w:r>
            <w:r w:rsidR="00FC7026" w:rsidRPr="00C7018F">
              <w:rPr>
                <w:rFonts w:ascii="Calibri" w:hAnsi="Calibri" w:cs="Calibri"/>
                <w:sz w:val="18"/>
              </w:rPr>
              <w:t>D</w:t>
            </w:r>
            <w:r w:rsidRPr="00C7018F">
              <w:rPr>
                <w:rFonts w:ascii="Calibri" w:hAnsi="Calibri" w:cs="Calibri"/>
                <w:sz w:val="18"/>
              </w:rPr>
              <w:t>esign. Motivated and eager to advance my career with a growth-oriented, technically-advanced organization.</w:t>
            </w:r>
          </w:p>
        </w:tc>
      </w:tr>
      <w:tr w:rsidR="00927723" w:rsidRPr="00C7018F" w14:paraId="7A79A453" w14:textId="77777777" w:rsidTr="00D84303">
        <w:trPr>
          <w:trHeight w:val="20"/>
        </w:trPr>
        <w:tc>
          <w:tcPr>
            <w:tcW w:w="0" w:type="auto"/>
          </w:tcPr>
          <w:p w14:paraId="4A190322" w14:textId="77777777" w:rsidR="00927723" w:rsidRPr="00C7018F" w:rsidRDefault="00927723" w:rsidP="009B1FC5">
            <w:pPr>
              <w:pStyle w:val="Heading1"/>
              <w:rPr>
                <w:rFonts w:ascii="Calibri" w:hAnsi="Calibri" w:cs="Calibri"/>
                <w:sz w:val="18"/>
              </w:rPr>
            </w:pPr>
            <w:r w:rsidRPr="00C7018F">
              <w:rPr>
                <w:rFonts w:ascii="Calibri" w:hAnsi="Calibri" w:cs="Calibri"/>
                <w:sz w:val="18"/>
              </w:rPr>
              <w:t>Skills &amp; Abilities</w:t>
            </w:r>
          </w:p>
        </w:tc>
        <w:tc>
          <w:tcPr>
            <w:tcW w:w="9036" w:type="dxa"/>
          </w:tcPr>
          <w:p w14:paraId="4238B3DD" w14:textId="58CE36D9" w:rsidR="002E6DA0" w:rsidRPr="00C7018F" w:rsidRDefault="002E6DA0" w:rsidP="00E03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7"/>
                <w:szCs w:val="17"/>
              </w:rPr>
            </w:pPr>
            <w:r w:rsidRPr="00C7018F">
              <w:rPr>
                <w:rFonts w:ascii="Calibri" w:hAnsi="Calibri" w:cs="Calibri"/>
                <w:b/>
                <w:sz w:val="18"/>
              </w:rPr>
              <w:t>Languages:</w:t>
            </w:r>
            <w:r w:rsidRPr="00C7018F">
              <w:rPr>
                <w:rFonts w:ascii="Calibri" w:hAnsi="Calibri" w:cs="Calibri"/>
                <w:sz w:val="18"/>
              </w:rPr>
              <w:t xml:space="preserve"> </w:t>
            </w:r>
            <w:r w:rsidR="007A4A31" w:rsidRPr="00C7018F">
              <w:rPr>
                <w:rFonts w:ascii="Calibri" w:hAnsi="Calibri" w:cs="Calibri"/>
                <w:sz w:val="18"/>
              </w:rPr>
              <w:t>Java</w:t>
            </w:r>
            <w:r w:rsidR="006758FE" w:rsidRPr="00C7018F">
              <w:rPr>
                <w:rFonts w:ascii="Calibri" w:hAnsi="Calibri" w:cs="Calibri"/>
                <w:sz w:val="18"/>
              </w:rPr>
              <w:t>S</w:t>
            </w:r>
            <w:r w:rsidR="007A4A31" w:rsidRPr="00C7018F">
              <w:rPr>
                <w:rFonts w:ascii="Calibri" w:hAnsi="Calibri" w:cs="Calibri"/>
                <w:sz w:val="18"/>
              </w:rPr>
              <w:t>cript</w:t>
            </w:r>
            <w:r w:rsidR="00454A11">
              <w:rPr>
                <w:rFonts w:ascii="Calibri" w:hAnsi="Calibri" w:cs="Calibri"/>
                <w:sz w:val="18"/>
              </w:rPr>
              <w:t xml:space="preserve"> / TypeScript</w:t>
            </w:r>
            <w:r w:rsidR="006758FE" w:rsidRPr="00C7018F">
              <w:rPr>
                <w:rFonts w:ascii="Calibri" w:hAnsi="Calibri" w:cs="Calibri"/>
                <w:sz w:val="18"/>
              </w:rPr>
              <w:t>,</w:t>
            </w:r>
            <w:r w:rsidR="007A4A31" w:rsidRPr="00C7018F">
              <w:rPr>
                <w:rFonts w:ascii="Calibri" w:hAnsi="Calibri" w:cs="Calibri"/>
                <w:sz w:val="18"/>
              </w:rPr>
              <w:t xml:space="preserve"> Dart</w:t>
            </w:r>
          </w:p>
          <w:p w14:paraId="7E978DCC" w14:textId="77777777" w:rsidR="002E6DA0" w:rsidRPr="00C7018F" w:rsidRDefault="002E6DA0" w:rsidP="00E03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7"/>
                <w:szCs w:val="17"/>
              </w:rPr>
            </w:pPr>
            <w:r w:rsidRPr="00C7018F">
              <w:rPr>
                <w:rFonts w:ascii="Calibri" w:hAnsi="Calibri" w:cs="Calibri"/>
                <w:b/>
                <w:sz w:val="18"/>
                <w:szCs w:val="18"/>
              </w:rPr>
              <w:t>Frontend Frameworks:</w:t>
            </w:r>
            <w:r w:rsidRPr="00C7018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A4A31" w:rsidRPr="00C7018F">
              <w:rPr>
                <w:rFonts w:ascii="Calibri" w:hAnsi="Calibri" w:cs="Calibri"/>
                <w:sz w:val="18"/>
              </w:rPr>
              <w:t>React, Angular, Vue</w:t>
            </w:r>
          </w:p>
          <w:p w14:paraId="2DD0295F" w14:textId="77777777" w:rsidR="00927723" w:rsidRDefault="002E6DA0" w:rsidP="00E03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8"/>
              </w:rPr>
            </w:pPr>
            <w:r w:rsidRPr="00C7018F">
              <w:rPr>
                <w:rFonts w:ascii="Calibri" w:hAnsi="Calibri" w:cs="Calibri"/>
                <w:b/>
                <w:sz w:val="18"/>
              </w:rPr>
              <w:t>Backend Frameworks:</w:t>
            </w:r>
            <w:r w:rsidRPr="00C7018F">
              <w:rPr>
                <w:rFonts w:ascii="Calibri" w:hAnsi="Calibri" w:cs="Calibri"/>
                <w:sz w:val="18"/>
              </w:rPr>
              <w:t xml:space="preserve"> </w:t>
            </w:r>
            <w:r w:rsidR="007A4A31" w:rsidRPr="00C7018F">
              <w:rPr>
                <w:rFonts w:ascii="Calibri" w:hAnsi="Calibri" w:cs="Calibri"/>
                <w:sz w:val="18"/>
              </w:rPr>
              <w:t>Node</w:t>
            </w:r>
            <w:r w:rsidRPr="00C7018F">
              <w:rPr>
                <w:rFonts w:ascii="Calibri" w:hAnsi="Calibri" w:cs="Calibri"/>
                <w:sz w:val="18"/>
              </w:rPr>
              <w:t xml:space="preserve">JS / </w:t>
            </w:r>
            <w:r w:rsidR="007A4A31" w:rsidRPr="00C7018F">
              <w:rPr>
                <w:rFonts w:ascii="Calibri" w:hAnsi="Calibri" w:cs="Calibri"/>
                <w:sz w:val="18"/>
              </w:rPr>
              <w:t xml:space="preserve">Express, Adonis  </w:t>
            </w:r>
          </w:p>
          <w:p w14:paraId="3C99FC87" w14:textId="6BED6B47" w:rsidR="005E12FE" w:rsidRPr="00C7018F" w:rsidRDefault="005E12FE" w:rsidP="00E031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b/>
                <w:sz w:val="18"/>
              </w:rPr>
              <w:t>Mobile Frameworks</w:t>
            </w:r>
            <w:r w:rsidRPr="00C7018F">
              <w:rPr>
                <w:rFonts w:ascii="Calibri" w:hAnsi="Calibri" w:cs="Calibri"/>
                <w:b/>
                <w:sz w:val="18"/>
              </w:rPr>
              <w:t>:</w:t>
            </w:r>
            <w:r w:rsidRPr="00C7018F">
              <w:rPr>
                <w:rFonts w:ascii="Calibri" w:hAnsi="Calibri" w:cs="Calibri"/>
                <w:sz w:val="18"/>
              </w:rPr>
              <w:t xml:space="preserve"> </w:t>
            </w:r>
            <w:r>
              <w:rPr>
                <w:rFonts w:ascii="Calibri" w:hAnsi="Calibri" w:cs="Calibri"/>
                <w:sz w:val="18"/>
              </w:rPr>
              <w:t>Flutter, React Native</w:t>
            </w:r>
          </w:p>
        </w:tc>
      </w:tr>
      <w:tr w:rsidR="000860CD" w:rsidRPr="00C7018F" w14:paraId="5CEB502D" w14:textId="77777777" w:rsidTr="00D84303">
        <w:trPr>
          <w:trHeight w:val="20"/>
        </w:trPr>
        <w:tc>
          <w:tcPr>
            <w:tcW w:w="0" w:type="auto"/>
          </w:tcPr>
          <w:p w14:paraId="27A209D4" w14:textId="77777777" w:rsidR="000860CD" w:rsidRPr="00C7018F" w:rsidRDefault="000860CD" w:rsidP="000860CD">
            <w:pPr>
              <w:pStyle w:val="Heading1"/>
              <w:rPr>
                <w:rFonts w:ascii="Calibri" w:hAnsi="Calibri" w:cs="Calibri"/>
                <w:sz w:val="18"/>
              </w:rPr>
            </w:pPr>
            <w:r w:rsidRPr="00C7018F">
              <w:rPr>
                <w:rFonts w:ascii="Calibri" w:hAnsi="Calibri" w:cs="Calibri"/>
                <w:sz w:val="18"/>
              </w:rPr>
              <w:t>Experience</w:t>
            </w:r>
          </w:p>
        </w:tc>
        <w:tc>
          <w:tcPr>
            <w:tcW w:w="9036" w:type="dxa"/>
          </w:tcPr>
          <w:p w14:paraId="0BA51DB7" w14:textId="76A1354D" w:rsidR="00536196" w:rsidRPr="00C7018F" w:rsidRDefault="00536196" w:rsidP="00536196">
            <w:pPr>
              <w:pStyle w:val="Heading2"/>
              <w:rPr>
                <w:rFonts w:ascii="Calibri" w:hAnsi="Calibri" w:cs="Calibri"/>
                <w:sz w:val="18"/>
              </w:rPr>
            </w:pPr>
            <w:r w:rsidRPr="00C7018F">
              <w:rPr>
                <w:rStyle w:val="Strong"/>
                <w:rFonts w:ascii="Calibri" w:hAnsi="Calibri" w:cs="Calibri"/>
                <w:sz w:val="18"/>
              </w:rPr>
              <w:t xml:space="preserve">SOFTWARE DEveloper </w:t>
            </w:r>
            <w:r w:rsidRPr="00C7018F">
              <w:rPr>
                <w:rFonts w:ascii="Calibri" w:hAnsi="Calibri" w:cs="Calibri"/>
                <w:sz w:val="18"/>
              </w:rPr>
              <w:t>CREDITCLAN TECH LTD – SURULERE, LAGOS</w:t>
            </w:r>
          </w:p>
          <w:p w14:paraId="5B7237AE" w14:textId="325FDFB8" w:rsidR="00FD0BD7" w:rsidRPr="00C7018F" w:rsidRDefault="00577760" w:rsidP="00FD0BD7">
            <w:pPr>
              <w:pStyle w:val="Heading3"/>
              <w:rPr>
                <w:rFonts w:ascii="Calibri" w:hAnsi="Calibri" w:cs="Calibri"/>
                <w:sz w:val="18"/>
              </w:rPr>
            </w:pPr>
            <w:r w:rsidRPr="00C7018F">
              <w:rPr>
                <w:rFonts w:ascii="Calibri" w:hAnsi="Calibri" w:cs="Calibri"/>
                <w:sz w:val="18"/>
              </w:rPr>
              <w:t>SEP</w:t>
            </w:r>
            <w:r w:rsidR="00536196" w:rsidRPr="00C7018F">
              <w:rPr>
                <w:rFonts w:ascii="Calibri" w:hAnsi="Calibri" w:cs="Calibri"/>
                <w:sz w:val="18"/>
              </w:rPr>
              <w:t>201</w:t>
            </w:r>
            <w:r w:rsidRPr="00C7018F">
              <w:rPr>
                <w:rFonts w:ascii="Calibri" w:hAnsi="Calibri" w:cs="Calibri"/>
                <w:sz w:val="18"/>
              </w:rPr>
              <w:t>8</w:t>
            </w:r>
            <w:r w:rsidR="00536196" w:rsidRPr="00C7018F">
              <w:rPr>
                <w:rFonts w:ascii="Calibri" w:hAnsi="Calibri" w:cs="Calibri"/>
                <w:sz w:val="18"/>
              </w:rPr>
              <w:t xml:space="preserve"> – </w:t>
            </w:r>
            <w:r w:rsidR="00AF4473" w:rsidRPr="00C7018F">
              <w:rPr>
                <w:rFonts w:ascii="Calibri" w:hAnsi="Calibri" w:cs="Calibri"/>
                <w:sz w:val="18"/>
              </w:rPr>
              <w:t>FEB201</w:t>
            </w:r>
            <w:r w:rsidR="005E12FE">
              <w:rPr>
                <w:rFonts w:ascii="Calibri" w:hAnsi="Calibri" w:cs="Calibri"/>
                <w:sz w:val="18"/>
              </w:rPr>
              <w:t>9</w:t>
            </w:r>
          </w:p>
          <w:p w14:paraId="7E9E6014" w14:textId="77777777" w:rsidR="00FD0BD7" w:rsidRPr="00C7018F" w:rsidRDefault="00FD0BD7" w:rsidP="00FD0BD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20"/>
              </w:rPr>
            </w:pPr>
            <w:r w:rsidRPr="00C7018F">
              <w:rPr>
                <w:rFonts w:ascii="Calibri" w:hAnsi="Calibri" w:cs="Calibri"/>
                <w:sz w:val="18"/>
                <w:szCs w:val="20"/>
              </w:rPr>
              <w:t>Develop and implement new software programs</w:t>
            </w:r>
          </w:p>
          <w:p w14:paraId="1CD8DCEC" w14:textId="77777777" w:rsidR="00FD0BD7" w:rsidRPr="00C7018F" w:rsidRDefault="00FD0BD7" w:rsidP="00FD0BD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20"/>
              </w:rPr>
            </w:pPr>
            <w:r w:rsidRPr="00C7018F">
              <w:rPr>
                <w:rFonts w:ascii="Calibri" w:hAnsi="Calibri" w:cs="Calibri"/>
                <w:sz w:val="18"/>
                <w:szCs w:val="20"/>
              </w:rPr>
              <w:t>Maintain and improve the performance of existing software</w:t>
            </w:r>
          </w:p>
          <w:p w14:paraId="064869AF" w14:textId="00508525" w:rsidR="00FD0BD7" w:rsidRPr="00C7018F" w:rsidRDefault="00FD0BD7" w:rsidP="00FD0BD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20"/>
              </w:rPr>
            </w:pPr>
            <w:r w:rsidRPr="00C7018F">
              <w:rPr>
                <w:rFonts w:ascii="Calibri" w:hAnsi="Calibri" w:cs="Calibri"/>
                <w:sz w:val="18"/>
                <w:szCs w:val="20"/>
              </w:rPr>
              <w:t>Clearly and regularly communicate with management and technical support colleagues</w:t>
            </w:r>
          </w:p>
          <w:p w14:paraId="230B1BF1" w14:textId="77777777" w:rsidR="00FD0BD7" w:rsidRPr="00C7018F" w:rsidRDefault="00FD0BD7" w:rsidP="00FD0BD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20"/>
              </w:rPr>
            </w:pPr>
            <w:r w:rsidRPr="00C7018F">
              <w:rPr>
                <w:rFonts w:ascii="Calibri" w:hAnsi="Calibri" w:cs="Calibri"/>
                <w:sz w:val="18"/>
                <w:szCs w:val="20"/>
              </w:rPr>
              <w:t>Test and maintain software products to ensure strong functionality and optimization</w:t>
            </w:r>
          </w:p>
          <w:p w14:paraId="6E1CE449" w14:textId="0052D5AB" w:rsidR="00521C30" w:rsidRPr="00C7018F" w:rsidRDefault="00FD0BD7" w:rsidP="00521C3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20"/>
              </w:rPr>
            </w:pPr>
            <w:r w:rsidRPr="00C7018F">
              <w:rPr>
                <w:rFonts w:ascii="Calibri" w:hAnsi="Calibri" w:cs="Calibri"/>
                <w:sz w:val="18"/>
                <w:szCs w:val="20"/>
              </w:rPr>
              <w:t>Recommend improvements to existing software programs as necessary</w:t>
            </w:r>
          </w:p>
          <w:p w14:paraId="0E5FBF4B" w14:textId="77777777" w:rsidR="000860CD" w:rsidRPr="00C7018F" w:rsidRDefault="000860CD" w:rsidP="000860CD">
            <w:pPr>
              <w:pStyle w:val="Heading2"/>
              <w:rPr>
                <w:rFonts w:ascii="Calibri" w:hAnsi="Calibri" w:cs="Calibri"/>
                <w:sz w:val="18"/>
              </w:rPr>
            </w:pPr>
            <w:r w:rsidRPr="00C7018F">
              <w:rPr>
                <w:rStyle w:val="Strong"/>
                <w:rFonts w:ascii="Calibri" w:hAnsi="Calibri" w:cs="Calibri"/>
                <w:sz w:val="18"/>
              </w:rPr>
              <w:t xml:space="preserve">junior WEB DEveloper </w:t>
            </w:r>
            <w:r w:rsidRPr="00C7018F">
              <w:rPr>
                <w:rFonts w:ascii="Calibri" w:hAnsi="Calibri" w:cs="Calibri"/>
                <w:sz w:val="18"/>
              </w:rPr>
              <w:t>Lecitoyen university</w:t>
            </w:r>
            <w:r w:rsidR="009E531D" w:rsidRPr="00C7018F">
              <w:rPr>
                <w:rFonts w:ascii="Calibri" w:hAnsi="Calibri" w:cs="Calibri"/>
                <w:sz w:val="18"/>
              </w:rPr>
              <w:t xml:space="preserve"> – cOTONOU, BENIN REPUBLIC</w:t>
            </w:r>
          </w:p>
          <w:p w14:paraId="0A3A5958" w14:textId="2AECE3B5" w:rsidR="000860CD" w:rsidRPr="00C7018F" w:rsidRDefault="000860CD" w:rsidP="000860CD">
            <w:pPr>
              <w:pStyle w:val="Heading3"/>
              <w:rPr>
                <w:rFonts w:ascii="Calibri" w:hAnsi="Calibri" w:cs="Calibri"/>
                <w:sz w:val="18"/>
              </w:rPr>
            </w:pPr>
            <w:r w:rsidRPr="00C7018F">
              <w:rPr>
                <w:rFonts w:ascii="Calibri" w:hAnsi="Calibri" w:cs="Calibri"/>
                <w:sz w:val="18"/>
              </w:rPr>
              <w:t xml:space="preserve">Dec 2016 – </w:t>
            </w:r>
            <w:r w:rsidR="00BB6096" w:rsidRPr="00C7018F">
              <w:rPr>
                <w:rFonts w:ascii="Calibri" w:hAnsi="Calibri" w:cs="Calibri"/>
                <w:sz w:val="18"/>
              </w:rPr>
              <w:t>AUG 2018</w:t>
            </w:r>
          </w:p>
          <w:p w14:paraId="7B82482D" w14:textId="77777777" w:rsidR="009B1FC5" w:rsidRPr="00C7018F" w:rsidRDefault="00DC2324" w:rsidP="009B1FC5">
            <w:pPr>
              <w:pStyle w:val="Heading3"/>
              <w:numPr>
                <w:ilvl w:val="0"/>
                <w:numId w:val="2"/>
              </w:numPr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</w:pPr>
            <w:r w:rsidRPr="00C7018F"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  <w:t>Design, build, and</w:t>
            </w:r>
            <w:r w:rsidR="000860CD" w:rsidRPr="00C7018F"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  <w:t xml:space="preserve"> maintain web sites, using authoring or scripting languages, content creation tools, management tools, and digital media.</w:t>
            </w:r>
          </w:p>
          <w:p w14:paraId="5017E3ED" w14:textId="77777777" w:rsidR="009B1FC5" w:rsidRPr="00C7018F" w:rsidRDefault="009B1FC5" w:rsidP="009B1FC5">
            <w:pPr>
              <w:pStyle w:val="Heading2"/>
              <w:rPr>
                <w:rFonts w:ascii="Calibri" w:hAnsi="Calibri" w:cs="Calibri"/>
                <w:sz w:val="18"/>
              </w:rPr>
            </w:pPr>
            <w:r w:rsidRPr="00C7018F">
              <w:rPr>
                <w:rStyle w:val="Strong"/>
                <w:rFonts w:ascii="Calibri" w:hAnsi="Calibri" w:cs="Calibri"/>
                <w:sz w:val="18"/>
              </w:rPr>
              <w:t>junior web developer</w:t>
            </w:r>
            <w:r w:rsidRPr="00C7018F">
              <w:rPr>
                <w:rFonts w:ascii="Calibri" w:hAnsi="Calibri" w:cs="Calibri"/>
                <w:sz w:val="18"/>
              </w:rPr>
              <w:t xml:space="preserve"> trussnet limited</w:t>
            </w:r>
            <w:r w:rsidR="009E531D" w:rsidRPr="00C7018F">
              <w:rPr>
                <w:rFonts w:ascii="Calibri" w:hAnsi="Calibri" w:cs="Calibri"/>
                <w:sz w:val="18"/>
              </w:rPr>
              <w:t xml:space="preserve"> – VICTORIA ISLAND, LAGOS</w:t>
            </w:r>
          </w:p>
          <w:p w14:paraId="3F8FE56C" w14:textId="77777777" w:rsidR="009B1FC5" w:rsidRPr="00C7018F" w:rsidRDefault="009B1FC5" w:rsidP="009B1FC5">
            <w:pPr>
              <w:pStyle w:val="Heading3"/>
              <w:rPr>
                <w:rFonts w:ascii="Calibri" w:hAnsi="Calibri" w:cs="Calibri"/>
                <w:sz w:val="18"/>
              </w:rPr>
            </w:pPr>
            <w:r w:rsidRPr="00C7018F">
              <w:rPr>
                <w:rFonts w:ascii="Calibri" w:hAnsi="Calibri" w:cs="Calibri"/>
                <w:sz w:val="18"/>
              </w:rPr>
              <w:t>june 2017 – september 2017</w:t>
            </w:r>
            <w:r w:rsidR="009E531D" w:rsidRPr="00C7018F">
              <w:rPr>
                <w:rFonts w:ascii="Calibri" w:hAnsi="Calibri" w:cs="Calibri"/>
                <w:sz w:val="18"/>
              </w:rPr>
              <w:t xml:space="preserve"> </w:t>
            </w:r>
          </w:p>
          <w:p w14:paraId="0E613069" w14:textId="77777777" w:rsidR="009B1FC5" w:rsidRPr="00C7018F" w:rsidRDefault="009B1FC5" w:rsidP="009E531D">
            <w:pPr>
              <w:pStyle w:val="Heading3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</w:pPr>
            <w:r w:rsidRPr="00C7018F"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  <w:t>Perform or direct web site updates.</w:t>
            </w:r>
          </w:p>
          <w:p w14:paraId="418AED42" w14:textId="77777777" w:rsidR="009B1FC5" w:rsidRPr="00C7018F" w:rsidRDefault="009B1FC5" w:rsidP="009B1FC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18"/>
              </w:rPr>
            </w:pPr>
            <w:r w:rsidRPr="00C7018F">
              <w:rPr>
                <w:rFonts w:ascii="Calibri" w:hAnsi="Calibri" w:cs="Calibri"/>
                <w:sz w:val="18"/>
              </w:rPr>
              <w:t>Back up files from web sites to local directories for instant recovery in case of problems.</w:t>
            </w:r>
          </w:p>
          <w:p w14:paraId="09BCD0E6" w14:textId="77777777" w:rsidR="009B1FC5" w:rsidRPr="00C7018F" w:rsidRDefault="009B1FC5" w:rsidP="009B1FC5">
            <w:pPr>
              <w:pStyle w:val="Heading2"/>
              <w:rPr>
                <w:rFonts w:ascii="Calibri" w:hAnsi="Calibri" w:cs="Calibri"/>
                <w:sz w:val="18"/>
              </w:rPr>
            </w:pPr>
            <w:r w:rsidRPr="00C7018F">
              <w:rPr>
                <w:rStyle w:val="Strong"/>
                <w:rFonts w:ascii="Calibri" w:hAnsi="Calibri" w:cs="Calibri"/>
                <w:sz w:val="18"/>
              </w:rPr>
              <w:t xml:space="preserve">Office attenDANT </w:t>
            </w:r>
            <w:r w:rsidRPr="00C7018F">
              <w:rPr>
                <w:rFonts w:ascii="Calibri" w:hAnsi="Calibri" w:cs="Calibri"/>
                <w:sz w:val="18"/>
              </w:rPr>
              <w:t>lEADS GROUP OF SCHOOLS</w:t>
            </w:r>
            <w:r w:rsidR="009E531D" w:rsidRPr="00C7018F">
              <w:rPr>
                <w:rFonts w:ascii="Calibri" w:hAnsi="Calibri" w:cs="Calibri"/>
                <w:sz w:val="18"/>
              </w:rPr>
              <w:t xml:space="preserve"> – SATELLITE TOWN LAGOS</w:t>
            </w:r>
          </w:p>
          <w:p w14:paraId="2BA6CBD1" w14:textId="77777777" w:rsidR="009B1FC5" w:rsidRPr="00C7018F" w:rsidRDefault="009B1FC5" w:rsidP="009B1FC5">
            <w:pPr>
              <w:pStyle w:val="Heading3"/>
              <w:rPr>
                <w:rFonts w:ascii="Calibri" w:hAnsi="Calibri" w:cs="Calibri"/>
                <w:sz w:val="18"/>
              </w:rPr>
            </w:pPr>
            <w:r w:rsidRPr="00C7018F">
              <w:rPr>
                <w:rFonts w:ascii="Calibri" w:hAnsi="Calibri" w:cs="Calibri"/>
                <w:sz w:val="18"/>
              </w:rPr>
              <w:t>jAN 2014 – JULY 2015</w:t>
            </w:r>
            <w:r w:rsidR="009E531D" w:rsidRPr="00C7018F">
              <w:rPr>
                <w:rFonts w:ascii="Calibri" w:hAnsi="Calibri" w:cs="Calibri"/>
                <w:sz w:val="18"/>
              </w:rPr>
              <w:t xml:space="preserve"> </w:t>
            </w:r>
          </w:p>
          <w:p w14:paraId="38E5D69C" w14:textId="77777777" w:rsidR="009B1FC5" w:rsidRPr="00C7018F" w:rsidRDefault="009B1FC5" w:rsidP="009E531D">
            <w:pPr>
              <w:pStyle w:val="Heading3"/>
              <w:numPr>
                <w:ilvl w:val="0"/>
                <w:numId w:val="1"/>
              </w:numPr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</w:pPr>
            <w:r w:rsidRPr="00C7018F"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  <w:t>Use computers for various applications, such as database management</w:t>
            </w:r>
            <w:r w:rsidR="00DC2324" w:rsidRPr="00C7018F"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  <w:t xml:space="preserve"> and</w:t>
            </w:r>
            <w:r w:rsidRPr="00C7018F"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  <w:t xml:space="preserve"> word processing.</w:t>
            </w:r>
          </w:p>
          <w:p w14:paraId="6466F5A9" w14:textId="77777777" w:rsidR="009B1FC5" w:rsidRPr="00C7018F" w:rsidRDefault="009B1FC5" w:rsidP="009E531D">
            <w:pPr>
              <w:pStyle w:val="Heading3"/>
              <w:numPr>
                <w:ilvl w:val="0"/>
                <w:numId w:val="1"/>
              </w:numPr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</w:pPr>
            <w:r w:rsidRPr="00C7018F">
              <w:rPr>
                <w:rFonts w:ascii="Calibri" w:hAnsi="Calibri" w:cs="Calibri"/>
                <w:caps w:val="0"/>
                <w:color w:val="262626" w:themeColor="text1" w:themeTint="D9"/>
                <w:sz w:val="18"/>
                <w:szCs w:val="22"/>
              </w:rPr>
              <w:t>Set up and manage paper or electronic filing systems, recording information, updating paperwork, or maintaining documents, such as attendance records, correspondence, or other material.</w:t>
            </w:r>
          </w:p>
        </w:tc>
      </w:tr>
      <w:tr w:rsidR="000860CD" w:rsidRPr="00C7018F" w14:paraId="40341AA6" w14:textId="77777777" w:rsidTr="00D84303">
        <w:trPr>
          <w:trHeight w:val="20"/>
        </w:trPr>
        <w:tc>
          <w:tcPr>
            <w:tcW w:w="0" w:type="auto"/>
          </w:tcPr>
          <w:p w14:paraId="4A6FAAE2" w14:textId="77777777" w:rsidR="000860CD" w:rsidRPr="00C7018F" w:rsidRDefault="000860CD" w:rsidP="000860CD">
            <w:pPr>
              <w:pStyle w:val="Heading1"/>
              <w:rPr>
                <w:rFonts w:ascii="Calibri" w:hAnsi="Calibri" w:cs="Calibri"/>
                <w:sz w:val="18"/>
              </w:rPr>
            </w:pPr>
            <w:r w:rsidRPr="00C7018F">
              <w:rPr>
                <w:rFonts w:ascii="Calibri" w:hAnsi="Calibri" w:cs="Calibri"/>
                <w:sz w:val="18"/>
              </w:rPr>
              <w:t>Education</w:t>
            </w:r>
          </w:p>
        </w:tc>
        <w:tc>
          <w:tcPr>
            <w:tcW w:w="9036" w:type="dxa"/>
          </w:tcPr>
          <w:p w14:paraId="38FB8674" w14:textId="77777777" w:rsidR="009E531D" w:rsidRPr="00C7018F" w:rsidRDefault="009B1FC5" w:rsidP="009E531D">
            <w:pPr>
              <w:pStyle w:val="Heading2"/>
              <w:rPr>
                <w:rFonts w:ascii="Calibri" w:hAnsi="Calibri" w:cs="Calibri"/>
                <w:sz w:val="18"/>
              </w:rPr>
            </w:pPr>
            <w:r w:rsidRPr="00C7018F">
              <w:rPr>
                <w:rStyle w:val="Strong"/>
                <w:rFonts w:ascii="Calibri" w:hAnsi="Calibri" w:cs="Calibri"/>
                <w:sz w:val="18"/>
              </w:rPr>
              <w:t>LE CITOYEN UNIVERSITY</w:t>
            </w:r>
            <w:r w:rsidR="009E531D" w:rsidRPr="00C7018F">
              <w:rPr>
                <w:rStyle w:val="Strong"/>
                <w:rFonts w:ascii="Calibri" w:hAnsi="Calibri" w:cs="Calibri"/>
                <w:sz w:val="18"/>
              </w:rPr>
              <w:t xml:space="preserve"> –</w:t>
            </w:r>
            <w:r w:rsidR="000860CD" w:rsidRPr="00C7018F">
              <w:rPr>
                <w:rFonts w:ascii="Calibri" w:hAnsi="Calibri" w:cs="Calibri"/>
                <w:sz w:val="18"/>
              </w:rPr>
              <w:t xml:space="preserve"> </w:t>
            </w:r>
            <w:r w:rsidRPr="00C7018F">
              <w:rPr>
                <w:rFonts w:ascii="Calibri" w:hAnsi="Calibri" w:cs="Calibri"/>
                <w:sz w:val="18"/>
              </w:rPr>
              <w:t>COTONOU</w:t>
            </w:r>
            <w:r w:rsidR="009E531D" w:rsidRPr="00C7018F">
              <w:rPr>
                <w:rFonts w:ascii="Calibri" w:hAnsi="Calibri" w:cs="Calibri"/>
                <w:sz w:val="18"/>
              </w:rPr>
              <w:t>,</w:t>
            </w:r>
            <w:r w:rsidRPr="00C7018F">
              <w:rPr>
                <w:rFonts w:ascii="Calibri" w:hAnsi="Calibri" w:cs="Calibri"/>
                <w:sz w:val="18"/>
              </w:rPr>
              <w:t xml:space="preserve"> bENIN REPUBLIC</w:t>
            </w:r>
          </w:p>
          <w:p w14:paraId="2461EEA1" w14:textId="77777777" w:rsidR="009B1FC5" w:rsidRPr="00C7018F" w:rsidRDefault="009B1FC5" w:rsidP="009E531D">
            <w:pPr>
              <w:pStyle w:val="Heading3"/>
              <w:rPr>
                <w:rFonts w:ascii="Calibri" w:hAnsi="Calibri" w:cs="Calibri"/>
                <w:sz w:val="18"/>
              </w:rPr>
            </w:pPr>
            <w:r w:rsidRPr="00C7018F">
              <w:rPr>
                <w:rFonts w:ascii="Calibri" w:hAnsi="Calibri" w:cs="Calibri"/>
                <w:sz w:val="18"/>
              </w:rPr>
              <w:t>BACHELOR</w:t>
            </w:r>
            <w:r w:rsidR="003B3CF0" w:rsidRPr="00C7018F">
              <w:rPr>
                <w:rFonts w:ascii="Calibri" w:hAnsi="Calibri" w:cs="Calibri"/>
                <w:sz w:val="18"/>
              </w:rPr>
              <w:t xml:space="preserve"> OF SCIENCE, COMPUTER</w:t>
            </w:r>
            <w:r w:rsidR="00546C7E" w:rsidRPr="00C7018F">
              <w:rPr>
                <w:rFonts w:ascii="Calibri" w:hAnsi="Calibri" w:cs="Calibri"/>
                <w:sz w:val="18"/>
              </w:rPr>
              <w:t xml:space="preserve"> SCIENC</w:t>
            </w:r>
            <w:r w:rsidR="00322E23" w:rsidRPr="00C7018F">
              <w:rPr>
                <w:rFonts w:ascii="Calibri" w:hAnsi="Calibri" w:cs="Calibri"/>
                <w:sz w:val="18"/>
              </w:rPr>
              <w:t xml:space="preserve">E - </w:t>
            </w:r>
            <w:r w:rsidR="00546C7E" w:rsidRPr="00C7018F">
              <w:rPr>
                <w:rFonts w:ascii="Calibri" w:hAnsi="Calibri" w:cs="Calibri"/>
                <w:sz w:val="18"/>
              </w:rPr>
              <w:t>JULY 2018</w:t>
            </w:r>
          </w:p>
          <w:p w14:paraId="5C0C4BD6" w14:textId="77777777" w:rsidR="009B1FC5" w:rsidRPr="00C7018F" w:rsidRDefault="009B1FC5" w:rsidP="009B1FC5">
            <w:pPr>
              <w:pStyle w:val="Heading2"/>
              <w:rPr>
                <w:rFonts w:ascii="Calibri" w:hAnsi="Calibri" w:cs="Calibri"/>
                <w:sz w:val="18"/>
              </w:rPr>
            </w:pPr>
            <w:r w:rsidRPr="00C7018F">
              <w:rPr>
                <w:rStyle w:val="Strong"/>
                <w:rFonts w:ascii="Calibri" w:hAnsi="Calibri" w:cs="Calibri"/>
                <w:sz w:val="18"/>
              </w:rPr>
              <w:t>trinity computer school</w:t>
            </w:r>
            <w:r w:rsidR="009E531D" w:rsidRPr="00C7018F">
              <w:rPr>
                <w:rFonts w:ascii="Calibri" w:hAnsi="Calibri" w:cs="Calibri"/>
                <w:sz w:val="18"/>
              </w:rPr>
              <w:t xml:space="preserve"> –</w:t>
            </w:r>
            <w:r w:rsidRPr="00C7018F">
              <w:rPr>
                <w:rFonts w:ascii="Calibri" w:hAnsi="Calibri" w:cs="Calibri"/>
                <w:sz w:val="18"/>
              </w:rPr>
              <w:t xml:space="preserve"> </w:t>
            </w:r>
            <w:r w:rsidR="00546C7E" w:rsidRPr="00C7018F">
              <w:rPr>
                <w:rFonts w:ascii="Calibri" w:hAnsi="Calibri" w:cs="Calibri"/>
                <w:sz w:val="18"/>
              </w:rPr>
              <w:t>SATELLITE</w:t>
            </w:r>
            <w:r w:rsidR="009E531D" w:rsidRPr="00C7018F">
              <w:rPr>
                <w:rFonts w:ascii="Calibri" w:hAnsi="Calibri" w:cs="Calibri"/>
                <w:sz w:val="18"/>
              </w:rPr>
              <w:t xml:space="preserve"> </w:t>
            </w:r>
            <w:r w:rsidR="00546C7E" w:rsidRPr="00C7018F">
              <w:rPr>
                <w:rFonts w:ascii="Calibri" w:hAnsi="Calibri" w:cs="Calibri"/>
                <w:sz w:val="18"/>
              </w:rPr>
              <w:t>TOWN</w:t>
            </w:r>
            <w:r w:rsidR="009E531D" w:rsidRPr="00C7018F">
              <w:rPr>
                <w:rFonts w:ascii="Calibri" w:hAnsi="Calibri" w:cs="Calibri"/>
                <w:sz w:val="18"/>
              </w:rPr>
              <w:t>,</w:t>
            </w:r>
            <w:r w:rsidRPr="00C7018F">
              <w:rPr>
                <w:rFonts w:ascii="Calibri" w:hAnsi="Calibri" w:cs="Calibri"/>
                <w:sz w:val="18"/>
              </w:rPr>
              <w:t xml:space="preserve"> </w:t>
            </w:r>
            <w:r w:rsidR="00546C7E" w:rsidRPr="00C7018F">
              <w:rPr>
                <w:rFonts w:ascii="Calibri" w:hAnsi="Calibri" w:cs="Calibri"/>
                <w:sz w:val="18"/>
              </w:rPr>
              <w:t>LAGOS</w:t>
            </w:r>
          </w:p>
          <w:p w14:paraId="5EC6372B" w14:textId="77777777" w:rsidR="009B1FC5" w:rsidRPr="00C7018F" w:rsidRDefault="00546C7E" w:rsidP="009E531D">
            <w:pPr>
              <w:pStyle w:val="Heading3"/>
              <w:rPr>
                <w:rFonts w:ascii="Calibri" w:hAnsi="Calibri" w:cs="Calibri"/>
                <w:sz w:val="18"/>
              </w:rPr>
            </w:pPr>
            <w:r w:rsidRPr="00C7018F">
              <w:rPr>
                <w:rFonts w:ascii="Calibri" w:hAnsi="Calibri" w:cs="Calibri"/>
                <w:sz w:val="18"/>
              </w:rPr>
              <w:t>DIPLOMA</w:t>
            </w:r>
            <w:r w:rsidR="009B1FC5" w:rsidRPr="00C7018F">
              <w:rPr>
                <w:rFonts w:ascii="Calibri" w:hAnsi="Calibri" w:cs="Calibri"/>
                <w:sz w:val="18"/>
              </w:rPr>
              <w:t xml:space="preserve">, </w:t>
            </w:r>
            <w:r w:rsidRPr="00C7018F">
              <w:rPr>
                <w:rFonts w:ascii="Calibri" w:hAnsi="Calibri" w:cs="Calibri"/>
                <w:sz w:val="18"/>
              </w:rPr>
              <w:t>DESKTOP PUBLISHING</w:t>
            </w:r>
            <w:r w:rsidR="00322E23" w:rsidRPr="00C7018F">
              <w:rPr>
                <w:rFonts w:ascii="Calibri" w:hAnsi="Calibri" w:cs="Calibri"/>
                <w:sz w:val="18"/>
              </w:rPr>
              <w:t xml:space="preserve"> - </w:t>
            </w:r>
            <w:r w:rsidR="005C0952" w:rsidRPr="00C7018F">
              <w:rPr>
                <w:rFonts w:ascii="Calibri" w:hAnsi="Calibri" w:cs="Calibri"/>
                <w:sz w:val="18"/>
              </w:rPr>
              <w:t>DECEMBER 2012</w:t>
            </w:r>
          </w:p>
          <w:p w14:paraId="753F5212" w14:textId="77777777" w:rsidR="00546C7E" w:rsidRPr="00C7018F" w:rsidRDefault="00546C7E" w:rsidP="00546C7E">
            <w:pPr>
              <w:pStyle w:val="Heading2"/>
              <w:rPr>
                <w:rFonts w:ascii="Calibri" w:hAnsi="Calibri" w:cs="Calibri"/>
                <w:sz w:val="18"/>
              </w:rPr>
            </w:pPr>
            <w:r w:rsidRPr="00C7018F">
              <w:rPr>
                <w:rStyle w:val="Strong"/>
                <w:rFonts w:ascii="Calibri" w:hAnsi="Calibri" w:cs="Calibri"/>
                <w:sz w:val="18"/>
              </w:rPr>
              <w:t>FLORIN HIGH SCHOOL</w:t>
            </w:r>
            <w:r w:rsidR="009E531D" w:rsidRPr="00C7018F">
              <w:rPr>
                <w:rFonts w:ascii="Calibri" w:hAnsi="Calibri" w:cs="Calibri"/>
                <w:sz w:val="18"/>
              </w:rPr>
              <w:t xml:space="preserve"> –</w:t>
            </w:r>
            <w:r w:rsidRPr="00C7018F">
              <w:rPr>
                <w:rFonts w:ascii="Calibri" w:hAnsi="Calibri" w:cs="Calibri"/>
                <w:sz w:val="18"/>
              </w:rPr>
              <w:t xml:space="preserve"> EJIGBO</w:t>
            </w:r>
            <w:r w:rsidR="009E531D" w:rsidRPr="00C7018F">
              <w:rPr>
                <w:rFonts w:ascii="Calibri" w:hAnsi="Calibri" w:cs="Calibri"/>
                <w:sz w:val="18"/>
              </w:rPr>
              <w:t>,</w:t>
            </w:r>
            <w:r w:rsidRPr="00C7018F">
              <w:rPr>
                <w:rFonts w:ascii="Calibri" w:hAnsi="Calibri" w:cs="Calibri"/>
                <w:sz w:val="18"/>
              </w:rPr>
              <w:t xml:space="preserve"> LAGOS</w:t>
            </w:r>
          </w:p>
          <w:p w14:paraId="193C7A7F" w14:textId="77777777" w:rsidR="00546C7E" w:rsidRPr="00C7018F" w:rsidRDefault="00546C7E" w:rsidP="005C0952">
            <w:pPr>
              <w:pStyle w:val="Heading3"/>
              <w:rPr>
                <w:rFonts w:ascii="Calibri" w:hAnsi="Calibri" w:cs="Calibri"/>
                <w:sz w:val="18"/>
              </w:rPr>
            </w:pPr>
            <w:r w:rsidRPr="00C7018F">
              <w:rPr>
                <w:rFonts w:ascii="Calibri" w:hAnsi="Calibri" w:cs="Calibri"/>
                <w:sz w:val="18"/>
              </w:rPr>
              <w:t>ssce</w:t>
            </w:r>
            <w:r w:rsidR="00322E23" w:rsidRPr="00C7018F">
              <w:rPr>
                <w:rFonts w:ascii="Calibri" w:hAnsi="Calibri" w:cs="Calibri"/>
                <w:sz w:val="18"/>
              </w:rPr>
              <w:t xml:space="preserve"> - </w:t>
            </w:r>
            <w:r w:rsidR="005C0952" w:rsidRPr="00C7018F">
              <w:rPr>
                <w:rFonts w:ascii="Calibri" w:hAnsi="Calibri" w:cs="Calibri"/>
                <w:sz w:val="18"/>
              </w:rPr>
              <w:t>JULY 2012</w:t>
            </w:r>
            <w:bookmarkStart w:id="0" w:name="_GoBack"/>
            <w:bookmarkEnd w:id="0"/>
          </w:p>
        </w:tc>
      </w:tr>
      <w:tr w:rsidR="000860CD" w:rsidRPr="00C7018F" w14:paraId="07FCFCFD" w14:textId="77777777" w:rsidTr="00D84303">
        <w:trPr>
          <w:trHeight w:val="20"/>
        </w:trPr>
        <w:tc>
          <w:tcPr>
            <w:tcW w:w="0" w:type="auto"/>
          </w:tcPr>
          <w:p w14:paraId="29EF3B35" w14:textId="77777777" w:rsidR="000860CD" w:rsidRPr="00C7018F" w:rsidRDefault="000860CD" w:rsidP="000860CD">
            <w:pPr>
              <w:pStyle w:val="Heading1"/>
              <w:rPr>
                <w:rFonts w:ascii="Calibri" w:hAnsi="Calibri" w:cs="Calibri"/>
                <w:sz w:val="18"/>
              </w:rPr>
            </w:pPr>
            <w:r w:rsidRPr="00C7018F">
              <w:rPr>
                <w:rFonts w:ascii="Calibri" w:hAnsi="Calibri" w:cs="Calibri"/>
                <w:sz w:val="18"/>
              </w:rPr>
              <w:t>References</w:t>
            </w:r>
          </w:p>
        </w:tc>
        <w:tc>
          <w:tcPr>
            <w:tcW w:w="9036" w:type="dxa"/>
          </w:tcPr>
          <w:p w14:paraId="59BF1F1E" w14:textId="3079447F" w:rsidR="000860CD" w:rsidRPr="00C7018F" w:rsidRDefault="00C7018F" w:rsidP="000860CD">
            <w:pPr>
              <w:pStyle w:val="Heading2"/>
              <w:rPr>
                <w:rFonts w:ascii="Calibri" w:hAnsi="Calibri" w:cs="Calibri"/>
                <w:color w:val="262626" w:themeColor="text1" w:themeTint="D9"/>
                <w:sz w:val="18"/>
                <w:szCs w:val="16"/>
              </w:rPr>
            </w:pPr>
            <w:r>
              <w:rPr>
                <w:rFonts w:ascii="Calibri" w:hAnsi="Calibri" w:cs="Calibri"/>
                <w:b/>
                <w:sz w:val="18"/>
              </w:rPr>
              <w:t xml:space="preserve">FEMI </w:t>
            </w:r>
            <w:proofErr w:type="spellStart"/>
            <w:r>
              <w:rPr>
                <w:rFonts w:ascii="Calibri" w:hAnsi="Calibri" w:cs="Calibri"/>
                <w:b/>
                <w:sz w:val="18"/>
              </w:rPr>
              <w:t>BEJIDE</w:t>
            </w:r>
            <w:proofErr w:type="spellEnd"/>
            <w:r w:rsidR="000860CD" w:rsidRPr="00C7018F">
              <w:rPr>
                <w:rFonts w:ascii="Calibri" w:hAnsi="Calibri" w:cs="Calibri"/>
                <w:sz w:val="18"/>
              </w:rPr>
              <w:t xml:space="preserve">, </w:t>
            </w:r>
            <w:r>
              <w:rPr>
                <w:rFonts w:ascii="Calibri" w:hAnsi="Calibri" w:cs="Calibri"/>
                <w:sz w:val="18"/>
              </w:rPr>
              <w:t>CEO</w:t>
            </w:r>
          </w:p>
          <w:p w14:paraId="1419AAF3" w14:textId="0B6AEBBA" w:rsidR="000860CD" w:rsidRPr="00C7018F" w:rsidRDefault="00C7018F" w:rsidP="000860CD">
            <w:pPr>
              <w:pStyle w:val="Heading3"/>
              <w:rPr>
                <w:rFonts w:ascii="Calibri" w:hAnsi="Calibri" w:cs="Calibri"/>
                <w:sz w:val="18"/>
              </w:rPr>
            </w:pPr>
            <w:proofErr w:type="spellStart"/>
            <w:r>
              <w:rPr>
                <w:rFonts w:ascii="Calibri" w:hAnsi="Calibri" w:cs="Calibri"/>
                <w:sz w:val="18"/>
              </w:rPr>
              <w:t>CREDITCLAN</w:t>
            </w:r>
            <w:proofErr w:type="spellEnd"/>
            <w:r>
              <w:rPr>
                <w:rFonts w:ascii="Calibri" w:hAnsi="Calibri" w:cs="Calibri"/>
                <w:sz w:val="18"/>
              </w:rPr>
              <w:t xml:space="preserve"> TECH</w:t>
            </w:r>
            <w:r w:rsidR="00A60F6E" w:rsidRPr="00C7018F">
              <w:rPr>
                <w:rFonts w:ascii="Calibri" w:hAnsi="Calibri" w:cs="Calibri"/>
                <w:sz w:val="18"/>
              </w:rPr>
              <w:t xml:space="preserve"> </w:t>
            </w:r>
            <w:r>
              <w:rPr>
                <w:rFonts w:ascii="Calibri" w:hAnsi="Calibri" w:cs="Calibri"/>
                <w:sz w:val="18"/>
              </w:rPr>
              <w:t xml:space="preserve">LTD </w:t>
            </w:r>
            <w:r w:rsidR="00A60F6E" w:rsidRPr="00C7018F">
              <w:rPr>
                <w:rFonts w:ascii="Calibri" w:hAnsi="Calibri" w:cs="Calibri"/>
                <w:sz w:val="18"/>
              </w:rPr>
              <w:t xml:space="preserve">– </w:t>
            </w:r>
            <w:r>
              <w:rPr>
                <w:rFonts w:ascii="Calibri" w:hAnsi="Calibri" w:cs="Calibri"/>
                <w:sz w:val="18"/>
              </w:rPr>
              <w:t>SURULERE, LAGOS</w:t>
            </w:r>
          </w:p>
          <w:p w14:paraId="37BFF914" w14:textId="48B2F56F" w:rsidR="000860CD" w:rsidRPr="00C7018F" w:rsidRDefault="00A60F6E" w:rsidP="005C0952">
            <w:pPr>
              <w:rPr>
                <w:rFonts w:ascii="Calibri" w:hAnsi="Calibri" w:cs="Calibri"/>
                <w:sz w:val="18"/>
              </w:rPr>
            </w:pPr>
            <w:r w:rsidRPr="00C7018F">
              <w:rPr>
                <w:rFonts w:ascii="Calibri" w:hAnsi="Calibri" w:cs="Calibri"/>
                <w:sz w:val="18"/>
              </w:rPr>
              <w:t xml:space="preserve">+234 </w:t>
            </w:r>
            <w:r w:rsidR="004933BA">
              <w:rPr>
                <w:rFonts w:ascii="Calibri" w:hAnsi="Calibri" w:cs="Calibri"/>
                <w:sz w:val="18"/>
              </w:rPr>
              <w:t>905 656 5666</w:t>
            </w:r>
          </w:p>
          <w:p w14:paraId="5AC35512" w14:textId="77777777" w:rsidR="005C0952" w:rsidRPr="00C7018F" w:rsidRDefault="00A60F6E" w:rsidP="005C0952">
            <w:pPr>
              <w:pStyle w:val="Heading2"/>
              <w:rPr>
                <w:rFonts w:ascii="Calibri" w:hAnsi="Calibri" w:cs="Calibri"/>
                <w:color w:val="262626" w:themeColor="text1" w:themeTint="D9"/>
                <w:sz w:val="18"/>
                <w:szCs w:val="16"/>
              </w:rPr>
            </w:pPr>
            <w:r w:rsidRPr="00C7018F">
              <w:rPr>
                <w:rStyle w:val="Strong"/>
                <w:rFonts w:ascii="Calibri" w:hAnsi="Calibri" w:cs="Calibri"/>
                <w:sz w:val="18"/>
              </w:rPr>
              <w:t>HASSAN ADEMOLA</w:t>
            </w:r>
            <w:r w:rsidR="005C0952" w:rsidRPr="00C7018F">
              <w:rPr>
                <w:rFonts w:ascii="Calibri" w:hAnsi="Calibri" w:cs="Calibri"/>
                <w:sz w:val="18"/>
              </w:rPr>
              <w:t xml:space="preserve">, </w:t>
            </w:r>
            <w:r w:rsidRPr="00C7018F">
              <w:rPr>
                <w:rFonts w:ascii="Calibri" w:hAnsi="Calibri" w:cs="Calibri"/>
                <w:sz w:val="18"/>
              </w:rPr>
              <w:t>COMPUTER SCIENCE LECTURER</w:t>
            </w:r>
          </w:p>
          <w:p w14:paraId="12A38775" w14:textId="77777777" w:rsidR="005C0952" w:rsidRPr="00C7018F" w:rsidRDefault="00A60F6E" w:rsidP="005C0952">
            <w:pPr>
              <w:pStyle w:val="Heading3"/>
              <w:rPr>
                <w:rFonts w:ascii="Calibri" w:hAnsi="Calibri" w:cs="Calibri"/>
                <w:sz w:val="18"/>
              </w:rPr>
            </w:pPr>
            <w:r w:rsidRPr="00C7018F">
              <w:rPr>
                <w:rFonts w:ascii="Calibri" w:hAnsi="Calibri" w:cs="Calibri"/>
                <w:sz w:val="18"/>
              </w:rPr>
              <w:t>lE CITOYEN UNIVERSIRY</w:t>
            </w:r>
          </w:p>
          <w:p w14:paraId="269046E8" w14:textId="77777777" w:rsidR="005C0952" w:rsidRPr="00C7018F" w:rsidRDefault="00A60F6E" w:rsidP="005C0952">
            <w:pPr>
              <w:rPr>
                <w:rFonts w:ascii="Calibri" w:hAnsi="Calibri" w:cs="Calibri"/>
                <w:sz w:val="18"/>
              </w:rPr>
            </w:pPr>
            <w:r w:rsidRPr="00C7018F">
              <w:rPr>
                <w:rFonts w:ascii="Calibri" w:hAnsi="Calibri" w:cs="Calibri"/>
                <w:sz w:val="18"/>
              </w:rPr>
              <w:t>+229 64 98 91 94</w:t>
            </w:r>
          </w:p>
        </w:tc>
      </w:tr>
    </w:tbl>
    <w:p w14:paraId="0F822D10" w14:textId="77777777" w:rsidR="009B1FC5" w:rsidRPr="00C7018F" w:rsidRDefault="009B1FC5">
      <w:pPr>
        <w:rPr>
          <w:rFonts w:ascii="Calibri" w:hAnsi="Calibri" w:cs="Calibri"/>
          <w:sz w:val="18"/>
        </w:rPr>
      </w:pPr>
    </w:p>
    <w:sectPr w:rsidR="009B1FC5" w:rsidRPr="00C7018F" w:rsidSect="00454A11">
      <w:footerReference w:type="default" r:id="rId8"/>
      <w:pgSz w:w="12240" w:h="15840"/>
      <w:pgMar w:top="810" w:right="1584" w:bottom="450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4B50E" w14:textId="77777777" w:rsidR="00046594" w:rsidRDefault="00046594" w:rsidP="00927723">
      <w:pPr>
        <w:spacing w:after="0" w:line="240" w:lineRule="auto"/>
      </w:pPr>
      <w:r>
        <w:separator/>
      </w:r>
    </w:p>
  </w:endnote>
  <w:endnote w:type="continuationSeparator" w:id="0">
    <w:p w14:paraId="73377BFE" w14:textId="77777777" w:rsidR="00046594" w:rsidRDefault="00046594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F4918" w14:textId="77777777" w:rsidR="009B1FC5" w:rsidRDefault="009B1FC5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E531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538E0" w14:textId="77777777" w:rsidR="00046594" w:rsidRDefault="00046594" w:rsidP="00927723">
      <w:pPr>
        <w:spacing w:after="0" w:line="240" w:lineRule="auto"/>
      </w:pPr>
      <w:r>
        <w:separator/>
      </w:r>
    </w:p>
  </w:footnote>
  <w:footnote w:type="continuationSeparator" w:id="0">
    <w:p w14:paraId="63A2DA2E" w14:textId="77777777" w:rsidR="00046594" w:rsidRDefault="00046594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7327B"/>
    <w:multiLevelType w:val="hybridMultilevel"/>
    <w:tmpl w:val="F4646A4A"/>
    <w:lvl w:ilvl="0" w:tplc="8C343D38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834818"/>
    <w:multiLevelType w:val="hybridMultilevel"/>
    <w:tmpl w:val="55A64D50"/>
    <w:lvl w:ilvl="0" w:tplc="A422557E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4DA"/>
    <w:rsid w:val="00046594"/>
    <w:rsid w:val="000860CD"/>
    <w:rsid w:val="000D3087"/>
    <w:rsid w:val="002802BD"/>
    <w:rsid w:val="00284011"/>
    <w:rsid w:val="00293B83"/>
    <w:rsid w:val="002E6DA0"/>
    <w:rsid w:val="00322E23"/>
    <w:rsid w:val="003A2F1A"/>
    <w:rsid w:val="003B3CF0"/>
    <w:rsid w:val="00454A11"/>
    <w:rsid w:val="00491C16"/>
    <w:rsid w:val="004933BA"/>
    <w:rsid w:val="004F11B6"/>
    <w:rsid w:val="00521C30"/>
    <w:rsid w:val="00536196"/>
    <w:rsid w:val="00546C7E"/>
    <w:rsid w:val="00577760"/>
    <w:rsid w:val="00583B9E"/>
    <w:rsid w:val="005A5773"/>
    <w:rsid w:val="005C0952"/>
    <w:rsid w:val="005E12FE"/>
    <w:rsid w:val="006651C7"/>
    <w:rsid w:val="006758FE"/>
    <w:rsid w:val="006A3CE7"/>
    <w:rsid w:val="006E338B"/>
    <w:rsid w:val="007A4A31"/>
    <w:rsid w:val="008F66FE"/>
    <w:rsid w:val="00927723"/>
    <w:rsid w:val="009B0C8D"/>
    <w:rsid w:val="009B1FC5"/>
    <w:rsid w:val="009E531D"/>
    <w:rsid w:val="00A60F6E"/>
    <w:rsid w:val="00A9085A"/>
    <w:rsid w:val="00AF4473"/>
    <w:rsid w:val="00B337F3"/>
    <w:rsid w:val="00B50C46"/>
    <w:rsid w:val="00B964DA"/>
    <w:rsid w:val="00BB6096"/>
    <w:rsid w:val="00BD7D2E"/>
    <w:rsid w:val="00C50352"/>
    <w:rsid w:val="00C7018F"/>
    <w:rsid w:val="00CC0766"/>
    <w:rsid w:val="00D237C2"/>
    <w:rsid w:val="00D84303"/>
    <w:rsid w:val="00DC2324"/>
    <w:rsid w:val="00E0318D"/>
    <w:rsid w:val="00F132C7"/>
    <w:rsid w:val="00F86091"/>
    <w:rsid w:val="00FC7026"/>
    <w:rsid w:val="00FD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2CFD"/>
  <w15:chartTrackingRefBased/>
  <w15:docId w15:val="{8143B280-6594-415B-8935-29E9973D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FC5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086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CF0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4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37C2"/>
    <w:rPr>
      <w:color w:val="F792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ecodes.netlif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fect%20Gentleman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708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 Gentleman</dc:creator>
  <cp:keywords/>
  <dc:description/>
  <cp:lastModifiedBy>Jude Francis</cp:lastModifiedBy>
  <cp:revision>19</cp:revision>
  <dcterms:created xsi:type="dcterms:W3CDTF">2018-07-17T08:47:00Z</dcterms:created>
  <dcterms:modified xsi:type="dcterms:W3CDTF">2019-03-12T21:41:00Z</dcterms:modified>
</cp:coreProperties>
</file>